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746F8239" w14:textId="77777777" w:rsidTr="00AB08ED">
        <w:tc>
          <w:tcPr>
            <w:tcW w:w="7026" w:type="dxa"/>
            <w:vAlign w:val="bottom"/>
          </w:tcPr>
          <w:p w14:paraId="46E580B3" w14:textId="6086F559" w:rsidR="00642E0E" w:rsidRPr="00642E0E" w:rsidRDefault="00642E0E" w:rsidP="00642E0E">
            <w:pPr>
              <w:pStyle w:val="Title"/>
            </w:pPr>
            <w:r>
              <w:t>Air Quality Index                  Project 2</w:t>
            </w:r>
          </w:p>
        </w:tc>
        <w:tc>
          <w:tcPr>
            <w:tcW w:w="3774" w:type="dxa"/>
            <w:vAlign w:val="bottom"/>
          </w:tcPr>
          <w:p w14:paraId="6D8723A6" w14:textId="2D7D3E9E" w:rsidR="002A792A" w:rsidRDefault="00642E0E" w:rsidP="00D34246">
            <w:pPr>
              <w:pStyle w:val="Subtitle"/>
            </w:pPr>
            <w:r>
              <w:t xml:space="preserve">             </w:t>
            </w:r>
            <w:r w:rsidR="00FF4DDB">
              <w:t xml:space="preserve"> </w:t>
            </w:r>
          </w:p>
        </w:tc>
      </w:tr>
    </w:tbl>
    <w:p w14:paraId="74E3CCB3" w14:textId="56367B73" w:rsidR="002A792A" w:rsidRDefault="00642E0E">
      <w:pPr>
        <w:pStyle w:val="Heading1"/>
      </w:pPr>
      <w:r>
        <w:t>Archana Rajagoplan, Chrison Mills, iAppa, Felix Alvin, Nicole Nanton</w:t>
      </w:r>
    </w:p>
    <w:p w14:paraId="6230E2F1" w14:textId="79CB9FBD" w:rsidR="002A792A" w:rsidRDefault="00705EA8">
      <w:pPr>
        <w:pStyle w:val="Date"/>
      </w:pPr>
      <w:r>
        <w:t xml:space="preserve">Date: April </w:t>
      </w:r>
      <w:r w:rsidR="00214FF5">
        <w:t>13</w:t>
      </w:r>
      <w:r>
        <w:t>, 2020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gend table to enter Status Code Legend"/>
      </w:tblPr>
      <w:tblGrid>
        <w:gridCol w:w="3694"/>
        <w:gridCol w:w="7106"/>
      </w:tblGrid>
      <w:tr w:rsidR="002A792A" w14:paraId="3F0C0864" w14:textId="77777777" w:rsidTr="00AB08ED">
        <w:tc>
          <w:tcPr>
            <w:tcW w:w="3694" w:type="dxa"/>
          </w:tcPr>
          <w:p w14:paraId="087F1165" w14:textId="3C0C87CD" w:rsidR="002A792A" w:rsidRDefault="005F50F4">
            <w:pPr>
              <w:pStyle w:val="Heading2"/>
              <w:outlineLvl w:val="1"/>
            </w:pPr>
            <w:r>
              <w:t>Project Objectives</w:t>
            </w:r>
          </w:p>
        </w:tc>
        <w:tc>
          <w:tcPr>
            <w:tcW w:w="7106" w:type="dxa"/>
          </w:tcPr>
          <w:p w14:paraId="0DCAFB01" w14:textId="77777777" w:rsidR="002A792A" w:rsidRDefault="002A792A">
            <w:pPr>
              <w:pStyle w:val="Heading2"/>
              <w:outlineLvl w:val="1"/>
            </w:pPr>
          </w:p>
        </w:tc>
      </w:tr>
      <w:tr w:rsidR="002A792A" w14:paraId="41BC7E95" w14:textId="77777777" w:rsidTr="00AB08ED">
        <w:tc>
          <w:tcPr>
            <w:tcW w:w="3694" w:type="dxa"/>
          </w:tcPr>
          <w:p w14:paraId="4BAAB28E" w14:textId="0111070E" w:rsidR="002A792A" w:rsidRDefault="00EC3A5D" w:rsidP="00F06BBE">
            <w:pPr>
              <w:pStyle w:val="ListBullet2"/>
              <w:numPr>
                <w:ilvl w:val="0"/>
                <w:numId w:val="35"/>
              </w:numPr>
            </w:pPr>
            <w:r>
              <w:t>Find data relating to air quality</w:t>
            </w:r>
          </w:p>
        </w:tc>
        <w:tc>
          <w:tcPr>
            <w:tcW w:w="7106" w:type="dxa"/>
          </w:tcPr>
          <w:p w14:paraId="6E90BD56" w14:textId="695B91C4" w:rsidR="002A792A" w:rsidRDefault="00204B0F" w:rsidP="00F06BBE">
            <w:pPr>
              <w:pStyle w:val="ListBullet2"/>
              <w:numPr>
                <w:ilvl w:val="0"/>
                <w:numId w:val="37"/>
              </w:numPr>
            </w:pPr>
            <w:r>
              <w:t>Utilizing</w:t>
            </w:r>
            <w:r w:rsidR="0007413B">
              <w:t xml:space="preserve"> and incorporating coding fundamentals</w:t>
            </w:r>
          </w:p>
        </w:tc>
      </w:tr>
      <w:tr w:rsidR="002A792A" w14:paraId="00F1E840" w14:textId="77777777" w:rsidTr="00AB08ED">
        <w:tc>
          <w:tcPr>
            <w:tcW w:w="3694" w:type="dxa"/>
          </w:tcPr>
          <w:p w14:paraId="7750FB28" w14:textId="02A3D92D" w:rsidR="002A792A" w:rsidRDefault="00EC3A5D" w:rsidP="00F06BBE">
            <w:pPr>
              <w:pStyle w:val="ListBullet2"/>
              <w:numPr>
                <w:ilvl w:val="0"/>
                <w:numId w:val="36"/>
              </w:numPr>
            </w:pPr>
            <w:r>
              <w:t>Analyze data to find conclusions</w:t>
            </w:r>
          </w:p>
        </w:tc>
        <w:tc>
          <w:tcPr>
            <w:tcW w:w="7106" w:type="dxa"/>
          </w:tcPr>
          <w:p w14:paraId="78C03659" w14:textId="50CCD825" w:rsidR="002A792A" w:rsidRDefault="00576900" w:rsidP="00F06BBE">
            <w:pPr>
              <w:pStyle w:val="ListBullet2"/>
              <w:numPr>
                <w:ilvl w:val="0"/>
                <w:numId w:val="38"/>
              </w:numPr>
            </w:pPr>
            <w:r>
              <w:t>Present visualization of data using JavaScript</w:t>
            </w:r>
          </w:p>
        </w:tc>
      </w:tr>
    </w:tbl>
    <w:p w14:paraId="5B6792B9" w14:textId="77777777" w:rsidR="002A792A" w:rsidRDefault="002A792A"/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14:paraId="79075238" w14:textId="77777777" w:rsidTr="00AB08ED">
        <w:trPr>
          <w:trHeight w:val="720"/>
        </w:trPr>
        <w:tc>
          <w:tcPr>
            <w:tcW w:w="2333" w:type="dxa"/>
          </w:tcPr>
          <w:p w14:paraId="2F74BB3F" w14:textId="12F7B406" w:rsidR="002A792A" w:rsidRDefault="00AE54A9">
            <w:r>
              <w:t>Task 1</w:t>
            </w:r>
          </w:p>
        </w:tc>
        <w:tc>
          <w:tcPr>
            <w:tcW w:w="8467" w:type="dxa"/>
            <w:tcMar>
              <w:left w:w="144" w:type="dxa"/>
            </w:tcMar>
          </w:tcPr>
          <w:p w14:paraId="2C401E61" w14:textId="2F98DAC7" w:rsidR="002A792A" w:rsidRDefault="004F7676">
            <w:pPr>
              <w:pStyle w:val="OnTrack"/>
            </w:pPr>
            <w:r>
              <w:t>Collect data</w:t>
            </w:r>
            <w:r w:rsidR="00150818">
              <w:t xml:space="preserve"> from 500 cities worldwide for air quality statistics</w:t>
            </w:r>
          </w:p>
          <w:p w14:paraId="32DA3572" w14:textId="5E32A501" w:rsidR="002A792A" w:rsidRDefault="00054F01">
            <w:pPr>
              <w:pStyle w:val="OnTrack"/>
              <w:numPr>
                <w:ilvl w:val="0"/>
                <w:numId w:val="23"/>
              </w:numPr>
            </w:pPr>
            <w:r>
              <w:t>Find latitude and longitude</w:t>
            </w:r>
            <w:r w:rsidR="000D14AD">
              <w:t xml:space="preserve"> for the 500 cities (necessary for any API call)</w:t>
            </w:r>
          </w:p>
          <w:p w14:paraId="784137D1" w14:textId="746179C4" w:rsidR="002A792A" w:rsidRDefault="000D14AD">
            <w:pPr>
              <w:pStyle w:val="AtRisk"/>
            </w:pPr>
            <w:r>
              <w:t>Convert the data into a CSV file</w:t>
            </w:r>
          </w:p>
        </w:tc>
      </w:tr>
      <w:tr w:rsidR="002A792A" w14:paraId="584785C4" w14:textId="77777777" w:rsidTr="00AB08ED">
        <w:trPr>
          <w:trHeight w:val="720"/>
        </w:trPr>
        <w:tc>
          <w:tcPr>
            <w:tcW w:w="2333" w:type="dxa"/>
          </w:tcPr>
          <w:p w14:paraId="28EA33F1" w14:textId="371126D0" w:rsidR="002A792A" w:rsidRDefault="0061308A">
            <w:r>
              <w:t>Task 2</w:t>
            </w:r>
          </w:p>
        </w:tc>
        <w:tc>
          <w:tcPr>
            <w:tcW w:w="8467" w:type="dxa"/>
            <w:tcMar>
              <w:left w:w="144" w:type="dxa"/>
            </w:tcMar>
          </w:tcPr>
          <w:p w14:paraId="2B80258C" w14:textId="6CA87A8B" w:rsidR="002A74C3" w:rsidRDefault="002A74C3">
            <w:pPr>
              <w:pStyle w:val="OffTrack"/>
            </w:pPr>
            <w:r>
              <w:t>Use API calls to extract data from http://waqi.info/</w:t>
            </w:r>
          </w:p>
          <w:p w14:paraId="54551CCB" w14:textId="76193C8A" w:rsidR="002A792A" w:rsidRDefault="007E3A12">
            <w:pPr>
              <w:pStyle w:val="OffTrack"/>
            </w:pPr>
            <w:r>
              <w:t>Combine data from API calls</w:t>
            </w:r>
            <w:r w:rsidR="00B27F81">
              <w:t xml:space="preserve"> and city</w:t>
            </w:r>
            <w:r w:rsidR="00790B9A">
              <w:t xml:space="preserve"> coordinates</w:t>
            </w:r>
            <w:r w:rsidR="00B27F81">
              <w:t xml:space="preserve"> </w:t>
            </w:r>
            <w:r w:rsidR="00790B9A">
              <w:t>(</w:t>
            </w:r>
            <w:r w:rsidR="00B27F81">
              <w:t>latitude and longitude</w:t>
            </w:r>
            <w:r w:rsidR="00790B9A">
              <w:t>)</w:t>
            </w:r>
          </w:p>
          <w:p w14:paraId="603E7CD3" w14:textId="2DCC5A5C" w:rsidR="002A792A" w:rsidRDefault="00B27F81">
            <w:pPr>
              <w:pStyle w:val="AtRisk"/>
            </w:pPr>
            <w:r>
              <w:t>Load all the data into Mongo DB</w:t>
            </w:r>
          </w:p>
        </w:tc>
      </w:tr>
      <w:tr w:rsidR="002A792A" w14:paraId="774C970F" w14:textId="77777777" w:rsidTr="00AB08ED">
        <w:trPr>
          <w:trHeight w:val="720"/>
        </w:trPr>
        <w:tc>
          <w:tcPr>
            <w:tcW w:w="2333" w:type="dxa"/>
          </w:tcPr>
          <w:p w14:paraId="4AE3853F" w14:textId="251D91F5" w:rsidR="002A792A" w:rsidRDefault="0052664F">
            <w:r>
              <w:t>Task 3</w:t>
            </w:r>
          </w:p>
        </w:tc>
        <w:tc>
          <w:tcPr>
            <w:tcW w:w="8467" w:type="dxa"/>
            <w:tcMar>
              <w:left w:w="144" w:type="dxa"/>
            </w:tcMar>
          </w:tcPr>
          <w:p w14:paraId="157BA1F3" w14:textId="3E7E7A24" w:rsidR="002A792A" w:rsidRDefault="00E2232C">
            <w:pPr>
              <w:pStyle w:val="OnTrack"/>
            </w:pPr>
            <w:r>
              <w:t xml:space="preserve">Once data is loaded into Mongo DB, </w:t>
            </w:r>
            <w:r w:rsidR="00FD2217">
              <w:t>analyze to determine Top/Lowest cities using Pandas</w:t>
            </w:r>
          </w:p>
          <w:p w14:paraId="43009582" w14:textId="4C4266E1" w:rsidR="002A792A" w:rsidRDefault="008021E3">
            <w:pPr>
              <w:pStyle w:val="OnTrack"/>
            </w:pPr>
            <w:r>
              <w:t>Create bar graphs, pie charts</w:t>
            </w:r>
            <w:r w:rsidR="001D6D15">
              <w:t>, and other plots using Matplotlib</w:t>
            </w:r>
          </w:p>
          <w:p w14:paraId="087478D7" w14:textId="171EA3DF" w:rsidR="002A792A" w:rsidRDefault="00B501EF">
            <w:pPr>
              <w:pStyle w:val="OnTrack"/>
            </w:pPr>
            <w:r>
              <w:t>Create a HTML page for visualization of data</w:t>
            </w:r>
          </w:p>
        </w:tc>
      </w:tr>
      <w:tr w:rsidR="002A792A" w14:paraId="528DC606" w14:textId="77777777" w:rsidTr="00AB08ED">
        <w:trPr>
          <w:trHeight w:val="720"/>
        </w:trPr>
        <w:tc>
          <w:tcPr>
            <w:tcW w:w="2333" w:type="dxa"/>
          </w:tcPr>
          <w:p w14:paraId="504C1B2D" w14:textId="42ECD1C4" w:rsidR="002A792A" w:rsidRDefault="00790B9A">
            <w:r>
              <w:t>Task 4</w:t>
            </w:r>
          </w:p>
        </w:tc>
        <w:tc>
          <w:tcPr>
            <w:tcW w:w="8467" w:type="dxa"/>
            <w:tcMar>
              <w:left w:w="144" w:type="dxa"/>
            </w:tcMar>
          </w:tcPr>
          <w:p w14:paraId="12BB6996" w14:textId="7275A148" w:rsidR="002A792A" w:rsidRDefault="00C92F0C">
            <w:pPr>
              <w:pStyle w:val="AtRisk"/>
            </w:pPr>
            <w:r>
              <w:t>Extract data from</w:t>
            </w:r>
            <w:r w:rsidR="00051224">
              <w:t xml:space="preserve"> Mongo DB/JSON for geomapping</w:t>
            </w:r>
          </w:p>
          <w:p w14:paraId="3ACE69F9" w14:textId="0478AACD" w:rsidR="002A792A" w:rsidRDefault="00051224">
            <w:pPr>
              <w:pStyle w:val="AtRisk"/>
            </w:pPr>
            <w:r>
              <w:t>Design HTML page</w:t>
            </w:r>
            <w:r w:rsidR="00B75602">
              <w:t xml:space="preserve"> to display data</w:t>
            </w:r>
          </w:p>
          <w:p w14:paraId="1BC43E11" w14:textId="6C94B27C" w:rsidR="002A792A" w:rsidRDefault="00B75602">
            <w:pPr>
              <w:pStyle w:val="AtRisk"/>
            </w:pPr>
            <w:r>
              <w:t>Display charts/graphs using Plotly</w:t>
            </w:r>
            <w:r w:rsidR="00175D5C">
              <w:t>/Leaflet</w:t>
            </w:r>
          </w:p>
        </w:tc>
      </w:tr>
      <w:tr w:rsidR="002A792A" w14:paraId="1043E326" w14:textId="77777777" w:rsidTr="00AB08ED">
        <w:trPr>
          <w:trHeight w:val="720"/>
        </w:trPr>
        <w:tc>
          <w:tcPr>
            <w:tcW w:w="2333" w:type="dxa"/>
          </w:tcPr>
          <w:p w14:paraId="23F2C8B2" w14:textId="327BDBB8" w:rsidR="002A792A" w:rsidRDefault="00D33857">
            <w:r>
              <w:t>Task 5</w:t>
            </w:r>
          </w:p>
        </w:tc>
        <w:tc>
          <w:tcPr>
            <w:tcW w:w="8467" w:type="dxa"/>
            <w:tcMar>
              <w:left w:w="144" w:type="dxa"/>
            </w:tcMar>
          </w:tcPr>
          <w:p w14:paraId="340A1973" w14:textId="62168DD8" w:rsidR="002A792A" w:rsidRDefault="004B7394">
            <w:pPr>
              <w:pStyle w:val="HighRisk"/>
            </w:pPr>
            <w:r>
              <w:t xml:space="preserve">Showcase </w:t>
            </w:r>
            <w:r w:rsidR="004A1450">
              <w:t>d</w:t>
            </w:r>
            <w:r>
              <w:t>ashboard with final visualizations of data found</w:t>
            </w:r>
          </w:p>
          <w:p w14:paraId="027F20E1" w14:textId="7D54F7A1" w:rsidR="002A792A" w:rsidRDefault="004B7394">
            <w:pPr>
              <w:pStyle w:val="HighRisk"/>
              <w:numPr>
                <w:ilvl w:val="0"/>
                <w:numId w:val="25"/>
              </w:numPr>
            </w:pPr>
            <w:r>
              <w:t>Provide drop downs</w:t>
            </w:r>
            <w:r w:rsidR="004A1450">
              <w:t xml:space="preserve"> showing additional information/data obtained</w:t>
            </w:r>
          </w:p>
          <w:p w14:paraId="621D11E2" w14:textId="4CD41164" w:rsidR="002A792A" w:rsidRDefault="00195BFA">
            <w:pPr>
              <w:pStyle w:val="AtRisk"/>
            </w:pPr>
            <w:r>
              <w:t>Create an interactive webpage highlighting conclusions</w:t>
            </w:r>
          </w:p>
        </w:tc>
      </w:tr>
      <w:tr w:rsidR="002A792A" w14:paraId="204973E0" w14:textId="77777777" w:rsidTr="00AB08ED">
        <w:trPr>
          <w:trHeight w:val="576"/>
        </w:trPr>
        <w:tc>
          <w:tcPr>
            <w:tcW w:w="2333" w:type="dxa"/>
          </w:tcPr>
          <w:p w14:paraId="176DDD55" w14:textId="2E19B950" w:rsidR="002A792A" w:rsidRDefault="0086428A">
            <w:r>
              <w:t>Considerations</w:t>
            </w:r>
          </w:p>
        </w:tc>
        <w:tc>
          <w:tcPr>
            <w:tcW w:w="8467" w:type="dxa"/>
            <w:tcMar>
              <w:left w:w="144" w:type="dxa"/>
            </w:tcMar>
          </w:tcPr>
          <w:p w14:paraId="6CD0C604" w14:textId="599D9F9F" w:rsidR="002A792A" w:rsidRDefault="001D3295">
            <w:r>
              <w:t xml:space="preserve">The data we analyze will determine which cities have the highest pollution </w:t>
            </w:r>
            <w:r w:rsidR="00A34876">
              <w:t>amounts</w:t>
            </w:r>
            <w:r>
              <w:t>/lo</w:t>
            </w:r>
            <w:r w:rsidR="00A34876">
              <w:t>w</w:t>
            </w:r>
            <w:r>
              <w:t>est pollution</w:t>
            </w:r>
            <w:r w:rsidR="00A34876">
              <w:t xml:space="preserve"> amounts. It will draw conclusions on what industries</w:t>
            </w:r>
            <w:r w:rsidR="002E02FC">
              <w:t xml:space="preserve"> and technologies are contributing to pollution worldwide.</w:t>
            </w:r>
          </w:p>
        </w:tc>
      </w:tr>
      <w:tr w:rsidR="002A792A" w14:paraId="20A3D63E" w14:textId="77777777" w:rsidTr="00AB08ED">
        <w:trPr>
          <w:trHeight w:val="576"/>
        </w:trPr>
        <w:tc>
          <w:tcPr>
            <w:tcW w:w="2333" w:type="dxa"/>
          </w:tcPr>
          <w:p w14:paraId="3CEF2BEC" w14:textId="77777777" w:rsidR="002A792A" w:rsidRDefault="002A792A"/>
        </w:tc>
        <w:tc>
          <w:tcPr>
            <w:tcW w:w="8467" w:type="dxa"/>
            <w:tcMar>
              <w:left w:w="144" w:type="dxa"/>
            </w:tcMar>
          </w:tcPr>
          <w:p w14:paraId="3E74C484" w14:textId="6485CF4C" w:rsidR="002A792A" w:rsidRDefault="002A792A"/>
        </w:tc>
      </w:tr>
    </w:tbl>
    <w:p w14:paraId="7A69C39A" w14:textId="7523070E" w:rsidR="002A792A" w:rsidRDefault="002A792A"/>
    <w:sectPr w:rsidR="002A792A"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F4160" w14:textId="77777777" w:rsidR="004630D1" w:rsidRDefault="004630D1">
      <w:pPr>
        <w:spacing w:after="0" w:line="240" w:lineRule="auto"/>
      </w:pPr>
      <w:r>
        <w:separator/>
      </w:r>
    </w:p>
  </w:endnote>
  <w:endnote w:type="continuationSeparator" w:id="0">
    <w:p w14:paraId="29B20EF6" w14:textId="77777777" w:rsidR="004630D1" w:rsidRDefault="0046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51C7C" w14:textId="77777777" w:rsidR="004630D1" w:rsidRDefault="004630D1">
      <w:pPr>
        <w:spacing w:after="0" w:line="240" w:lineRule="auto"/>
      </w:pPr>
      <w:r>
        <w:separator/>
      </w:r>
    </w:p>
  </w:footnote>
  <w:footnote w:type="continuationSeparator" w:id="0">
    <w:p w14:paraId="1A0028CA" w14:textId="77777777" w:rsidR="004630D1" w:rsidRDefault="00463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0E"/>
    <w:rsid w:val="000303C2"/>
    <w:rsid w:val="00051224"/>
    <w:rsid w:val="00054F01"/>
    <w:rsid w:val="00071A33"/>
    <w:rsid w:val="0007413B"/>
    <w:rsid w:val="0008087C"/>
    <w:rsid w:val="000A0F81"/>
    <w:rsid w:val="000A696F"/>
    <w:rsid w:val="000D14AD"/>
    <w:rsid w:val="000F3ADC"/>
    <w:rsid w:val="00102801"/>
    <w:rsid w:val="00150818"/>
    <w:rsid w:val="00175D5C"/>
    <w:rsid w:val="00195BFA"/>
    <w:rsid w:val="001A2F60"/>
    <w:rsid w:val="001D3295"/>
    <w:rsid w:val="001D50E5"/>
    <w:rsid w:val="001D6D15"/>
    <w:rsid w:val="001E35FF"/>
    <w:rsid w:val="00204B0F"/>
    <w:rsid w:val="00214FF5"/>
    <w:rsid w:val="002A74C3"/>
    <w:rsid w:val="002A792A"/>
    <w:rsid w:val="002E02FC"/>
    <w:rsid w:val="0033285A"/>
    <w:rsid w:val="003638E9"/>
    <w:rsid w:val="00387081"/>
    <w:rsid w:val="0041358C"/>
    <w:rsid w:val="004223A9"/>
    <w:rsid w:val="004548D6"/>
    <w:rsid w:val="004573FD"/>
    <w:rsid w:val="004630D1"/>
    <w:rsid w:val="004A1450"/>
    <w:rsid w:val="004B5EAA"/>
    <w:rsid w:val="004B7394"/>
    <w:rsid w:val="004F7676"/>
    <w:rsid w:val="0052664F"/>
    <w:rsid w:val="00576900"/>
    <w:rsid w:val="005B653B"/>
    <w:rsid w:val="005C17AF"/>
    <w:rsid w:val="005D5D95"/>
    <w:rsid w:val="005F50F4"/>
    <w:rsid w:val="005F6ACD"/>
    <w:rsid w:val="0061308A"/>
    <w:rsid w:val="006205F4"/>
    <w:rsid w:val="00642E0E"/>
    <w:rsid w:val="006D480F"/>
    <w:rsid w:val="006F07D7"/>
    <w:rsid w:val="00705EA8"/>
    <w:rsid w:val="00790B9A"/>
    <w:rsid w:val="007E3A12"/>
    <w:rsid w:val="008021E3"/>
    <w:rsid w:val="00823C88"/>
    <w:rsid w:val="0086428A"/>
    <w:rsid w:val="008A2357"/>
    <w:rsid w:val="008B4B02"/>
    <w:rsid w:val="009063D5"/>
    <w:rsid w:val="00950FD7"/>
    <w:rsid w:val="009A2858"/>
    <w:rsid w:val="00A32A28"/>
    <w:rsid w:val="00A34876"/>
    <w:rsid w:val="00AA243A"/>
    <w:rsid w:val="00AB08ED"/>
    <w:rsid w:val="00AB17FC"/>
    <w:rsid w:val="00AE54A9"/>
    <w:rsid w:val="00B27F81"/>
    <w:rsid w:val="00B501EF"/>
    <w:rsid w:val="00B60A20"/>
    <w:rsid w:val="00B75602"/>
    <w:rsid w:val="00B902B5"/>
    <w:rsid w:val="00BD4E5D"/>
    <w:rsid w:val="00BF2918"/>
    <w:rsid w:val="00C3688B"/>
    <w:rsid w:val="00C40E10"/>
    <w:rsid w:val="00C72B2A"/>
    <w:rsid w:val="00C92F0C"/>
    <w:rsid w:val="00CC3F72"/>
    <w:rsid w:val="00D33857"/>
    <w:rsid w:val="00D34246"/>
    <w:rsid w:val="00E2232C"/>
    <w:rsid w:val="00E814A4"/>
    <w:rsid w:val="00E848F8"/>
    <w:rsid w:val="00EC3A5D"/>
    <w:rsid w:val="00F06BBE"/>
    <w:rsid w:val="00F7240A"/>
    <w:rsid w:val="00F801D7"/>
    <w:rsid w:val="00FD221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A3CC0"/>
  <w15:chartTrackingRefBased/>
  <w15:docId w15:val="{103F6554-1A30-4016-B0EA-9E356FBC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s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6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</dc:creator>
  <cp:keywords/>
  <dc:description/>
  <cp:lastModifiedBy>Nicole Nanton</cp:lastModifiedBy>
  <cp:revision>9</cp:revision>
  <cp:lastPrinted>2012-12-03T18:15:00Z</cp:lastPrinted>
  <dcterms:created xsi:type="dcterms:W3CDTF">2020-04-14T01:19:00Z</dcterms:created>
  <dcterms:modified xsi:type="dcterms:W3CDTF">2020-04-14T01:44:00Z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